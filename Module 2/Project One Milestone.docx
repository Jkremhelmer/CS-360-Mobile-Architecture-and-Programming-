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DDE9" w14:textId="77777777" w:rsidR="002C79E6" w:rsidRDefault="002C79E6" w:rsidP="002C79E6"/>
    <w:p w14:paraId="02ED2577" w14:textId="77777777" w:rsidR="002C79E6" w:rsidRDefault="002C79E6" w:rsidP="002C79E6"/>
    <w:p w14:paraId="5EC2F655" w14:textId="77777777" w:rsidR="002C79E6" w:rsidRDefault="002C79E6" w:rsidP="002C79E6"/>
    <w:p w14:paraId="78710C3F" w14:textId="77777777" w:rsidR="002C79E6" w:rsidRDefault="002C79E6" w:rsidP="002C79E6"/>
    <w:p w14:paraId="23EFB6EA" w14:textId="77777777" w:rsidR="002C79E6" w:rsidRDefault="002C79E6" w:rsidP="002C79E6"/>
    <w:p w14:paraId="3E48E362" w14:textId="67DD1CBF" w:rsidR="6A36C4BF" w:rsidRPr="00B863FB" w:rsidRDefault="000A5C1D" w:rsidP="00B863FB">
      <w:pPr>
        <w:pStyle w:val="Title"/>
      </w:pPr>
      <w:r>
        <w:t xml:space="preserve">CS 360: </w:t>
      </w:r>
      <w:r w:rsidR="00400805">
        <w:t>Project One Milestone</w:t>
      </w:r>
    </w:p>
    <w:p w14:paraId="0D47FF2C" w14:textId="447E4607" w:rsidR="201D26C8" w:rsidRDefault="201D26C8" w:rsidP="002C79E6">
      <w:pPr>
        <w:pStyle w:val="Subtitle"/>
      </w:pPr>
    </w:p>
    <w:p w14:paraId="1E14E2EC" w14:textId="0D860FBD" w:rsidR="00A417C1" w:rsidRDefault="000A5C1D" w:rsidP="002C79E6">
      <w:pPr>
        <w:pStyle w:val="Subtitle"/>
      </w:pPr>
      <w:r>
        <w:t>Jason Kremhelmer</w:t>
      </w:r>
    </w:p>
    <w:p w14:paraId="22524A75" w14:textId="2BB00A86" w:rsidR="002C79E6" w:rsidRDefault="000A5C1D" w:rsidP="002C79E6">
      <w:pPr>
        <w:pStyle w:val="Subtitle"/>
      </w:pPr>
      <w:r>
        <w:t>Southern New Hampshire University</w:t>
      </w:r>
    </w:p>
    <w:p w14:paraId="49FF325C" w14:textId="5F1CFA53" w:rsidR="002C79E6" w:rsidRDefault="000A5C1D" w:rsidP="002C79E6">
      <w:pPr>
        <w:pStyle w:val="Subtitle"/>
      </w:pPr>
      <w:r>
        <w:t>CS 360:</w:t>
      </w:r>
      <w:r w:rsidR="002C79E6">
        <w:t xml:space="preserve"> </w:t>
      </w:r>
      <w:r>
        <w:t>Mobile Architect &amp; Programming</w:t>
      </w:r>
    </w:p>
    <w:p w14:paraId="5E3BD4AD" w14:textId="29356034" w:rsidR="002C79E6" w:rsidRDefault="000A5C1D" w:rsidP="002C79E6">
      <w:pPr>
        <w:pStyle w:val="Subtitle"/>
      </w:pPr>
      <w:r>
        <w:t>Austin Krauss</w:t>
      </w:r>
    </w:p>
    <w:p w14:paraId="385AE836" w14:textId="3ED30E29" w:rsidR="201D26C8" w:rsidRDefault="000A5C1D" w:rsidP="002C79E6">
      <w:pPr>
        <w:pStyle w:val="Subtitle"/>
      </w:pPr>
      <w:r>
        <w:t>7/14/2024</w:t>
      </w:r>
    </w:p>
    <w:p w14:paraId="128B20A8" w14:textId="77777777" w:rsidR="201D26C8" w:rsidRDefault="201D26C8" w:rsidP="014CA2B6">
      <w:pPr>
        <w:pStyle w:val="Title2"/>
        <w:rPr>
          <w:rFonts w:ascii="Calibri" w:eastAsia="Calibri" w:hAnsi="Calibri" w:cs="Calibri"/>
          <w:szCs w:val="22"/>
        </w:rPr>
      </w:pPr>
    </w:p>
    <w:p w14:paraId="7E7099FB" w14:textId="77777777" w:rsidR="201D26C8" w:rsidRDefault="201D26C8" w:rsidP="014CA2B6">
      <w:pPr>
        <w:pStyle w:val="Title2"/>
        <w:rPr>
          <w:rFonts w:ascii="Calibri" w:eastAsia="Calibri" w:hAnsi="Calibri" w:cs="Calibri"/>
          <w:szCs w:val="22"/>
        </w:rPr>
      </w:pPr>
    </w:p>
    <w:p w14:paraId="40D020EE" w14:textId="77777777" w:rsidR="201D26C8" w:rsidRDefault="201D26C8" w:rsidP="014CA2B6">
      <w:pPr>
        <w:pStyle w:val="Title2"/>
        <w:rPr>
          <w:rFonts w:ascii="Calibri" w:eastAsia="Calibri" w:hAnsi="Calibri" w:cs="Calibri"/>
          <w:szCs w:val="22"/>
        </w:rPr>
      </w:pPr>
    </w:p>
    <w:p w14:paraId="0B8C0FEC" w14:textId="77777777" w:rsidR="201D26C8" w:rsidRDefault="201D26C8" w:rsidP="014CA2B6">
      <w:pPr>
        <w:pStyle w:val="Title2"/>
        <w:rPr>
          <w:rFonts w:ascii="Calibri" w:eastAsia="Calibri" w:hAnsi="Calibri" w:cs="Calibri"/>
          <w:szCs w:val="22"/>
        </w:rPr>
      </w:pPr>
    </w:p>
    <w:p w14:paraId="174B92D3" w14:textId="77777777" w:rsidR="201D26C8" w:rsidRDefault="201D26C8" w:rsidP="014CA2B6">
      <w:pPr>
        <w:pStyle w:val="Title2"/>
        <w:rPr>
          <w:rFonts w:ascii="Calibri" w:eastAsia="Calibri" w:hAnsi="Calibri" w:cs="Calibri"/>
          <w:szCs w:val="22"/>
        </w:rPr>
      </w:pPr>
    </w:p>
    <w:p w14:paraId="494C6412" w14:textId="77777777" w:rsidR="201D26C8" w:rsidRDefault="201D26C8" w:rsidP="014CA2B6">
      <w:pPr>
        <w:pStyle w:val="Title2"/>
        <w:rPr>
          <w:rFonts w:ascii="Calibri" w:eastAsia="Calibri" w:hAnsi="Calibri" w:cs="Calibri"/>
          <w:szCs w:val="22"/>
        </w:rPr>
      </w:pPr>
    </w:p>
    <w:p w14:paraId="12A7E1F4" w14:textId="77777777" w:rsidR="201D26C8" w:rsidRDefault="201D26C8" w:rsidP="014CA2B6">
      <w:pPr>
        <w:pStyle w:val="Title2"/>
        <w:rPr>
          <w:rFonts w:ascii="Calibri" w:eastAsia="Calibri" w:hAnsi="Calibri" w:cs="Calibri"/>
          <w:szCs w:val="22"/>
        </w:rPr>
      </w:pPr>
    </w:p>
    <w:p w14:paraId="4D941832" w14:textId="77777777" w:rsidR="000D4642" w:rsidRDefault="000D4642">
      <w:pPr>
        <w:rPr>
          <w:rFonts w:ascii="Calibri" w:eastAsia="Calibri" w:hAnsi="Calibri" w:cs="Calibri"/>
          <w:szCs w:val="22"/>
        </w:rPr>
      </w:pPr>
      <w:r>
        <w:rPr>
          <w:rFonts w:ascii="Calibri" w:eastAsia="Calibri" w:hAnsi="Calibri" w:cs="Calibri"/>
          <w:szCs w:val="22"/>
        </w:rPr>
        <w:br w:type="page"/>
      </w:r>
    </w:p>
    <w:p w14:paraId="2AA8A6C4" w14:textId="5B7CFB41" w:rsidR="67AE9998" w:rsidRDefault="00400805" w:rsidP="000A5C1D">
      <w:pPr>
        <w:pStyle w:val="Heading1"/>
        <w:rPr>
          <w:noProof/>
        </w:rPr>
      </w:pPr>
      <w:r>
        <w:rPr>
          <w:noProof/>
        </w:rPr>
        <w:lastRenderedPageBreak/>
        <w:t>Project One Milestone</w:t>
      </w:r>
    </w:p>
    <w:p w14:paraId="3037F342" w14:textId="40CE2226" w:rsidR="00400805" w:rsidRDefault="00400805" w:rsidP="00400805">
      <w:r>
        <w:t xml:space="preserve">I am choosing to go with the Weight Tracking App for this project, option 3. This app will allow for its users to track a weight goal, progress toward that goal, as well as daily inputs for tracking progress. </w:t>
      </w:r>
    </w:p>
    <w:p w14:paraId="215412A8" w14:textId="19AED4DC" w:rsidR="00400805" w:rsidRDefault="00400805" w:rsidP="00400805">
      <w:r>
        <w:t>When the app is initially opened the user will create a username and password, they will then enter their desired goal weight. Once initial registration is completed, every subsequent time the app is opened the will be greeted with their information such as:</w:t>
      </w:r>
    </w:p>
    <w:p w14:paraId="2C9E198E" w14:textId="59DB6666" w:rsidR="00400805" w:rsidRDefault="00400805" w:rsidP="00400805">
      <w:pPr>
        <w:pStyle w:val="ListParagraph"/>
        <w:numPr>
          <w:ilvl w:val="0"/>
          <w:numId w:val="12"/>
        </w:numPr>
      </w:pPr>
      <w:r>
        <w:t>Time and date of most recent entry</w:t>
      </w:r>
    </w:p>
    <w:p w14:paraId="4596D53F" w14:textId="571B9649" w:rsidR="00400805" w:rsidRDefault="00400805" w:rsidP="00400805">
      <w:pPr>
        <w:pStyle w:val="ListParagraph"/>
        <w:numPr>
          <w:ilvl w:val="0"/>
          <w:numId w:val="12"/>
        </w:numPr>
      </w:pPr>
      <w:r>
        <w:t>Last entered weight</w:t>
      </w:r>
    </w:p>
    <w:p w14:paraId="00DBCB32" w14:textId="323DCA96" w:rsidR="00400805" w:rsidRDefault="00400805" w:rsidP="00400805">
      <w:pPr>
        <w:pStyle w:val="ListParagraph"/>
        <w:numPr>
          <w:ilvl w:val="0"/>
          <w:numId w:val="12"/>
        </w:numPr>
      </w:pPr>
      <w:r>
        <w:t>Goal weight</w:t>
      </w:r>
    </w:p>
    <w:p w14:paraId="7B2F5681" w14:textId="6814B219" w:rsidR="00400805" w:rsidRDefault="00400805" w:rsidP="00400805">
      <w:pPr>
        <w:pStyle w:val="ListParagraph"/>
        <w:numPr>
          <w:ilvl w:val="0"/>
          <w:numId w:val="12"/>
        </w:numPr>
      </w:pPr>
      <w:r>
        <w:t>How much weight until goal is reached</w:t>
      </w:r>
    </w:p>
    <w:p w14:paraId="3836FDF4" w14:textId="04B535CF" w:rsidR="00400805" w:rsidRDefault="00400805" w:rsidP="00400805">
      <w:r>
        <w:t xml:space="preserve">Once they have reviewed this information there will be a screen with basic options such as, Enter New Weight, Edit Goal, Add New Goal. </w:t>
      </w:r>
    </w:p>
    <w:p w14:paraId="0B07A474" w14:textId="77777777" w:rsidR="006E0680" w:rsidRDefault="006E0680" w:rsidP="006E0680"/>
    <w:p w14:paraId="2A7638C8" w14:textId="77777777" w:rsidR="005E01AD" w:rsidRDefault="005E01AD" w:rsidP="006E0680"/>
    <w:p w14:paraId="5FC146B4" w14:textId="77777777" w:rsidR="004359F7" w:rsidRDefault="006E0680" w:rsidP="006E0680">
      <w:r w:rsidRPr="006E0680">
        <w:drawing>
          <wp:anchor distT="0" distB="0" distL="114300" distR="114300" simplePos="0" relativeHeight="251658240" behindDoc="1" locked="0" layoutInCell="1" allowOverlap="1" wp14:anchorId="6D4DDF02" wp14:editId="4ADDAE6D">
            <wp:simplePos x="1371600" y="5346700"/>
            <wp:positionH relativeFrom="column">
              <wp:align>center</wp:align>
            </wp:positionH>
            <wp:positionV relativeFrom="paragraph">
              <wp:posOffset>0</wp:posOffset>
            </wp:positionV>
            <wp:extent cx="5949018" cy="2788920"/>
            <wp:effectExtent l="0" t="0" r="0" b="0"/>
            <wp:wrapTight wrapText="bothSides">
              <wp:wrapPolygon edited="0">
                <wp:start x="0" y="0"/>
                <wp:lineTo x="0" y="21393"/>
                <wp:lineTo x="21512" y="21393"/>
                <wp:lineTo x="21512" y="0"/>
                <wp:lineTo x="0" y="0"/>
              </wp:wrapPolygon>
            </wp:wrapTight>
            <wp:docPr id="1329611067" name="Picture 1" descr="A screenshot of a weight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11067" name="Picture 1" descr="A screenshot of a weight sca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9018" cy="2788920"/>
                    </a:xfrm>
                    <a:prstGeom prst="rect">
                      <a:avLst/>
                    </a:prstGeom>
                  </pic:spPr>
                </pic:pic>
              </a:graphicData>
            </a:graphic>
            <wp14:sizeRelV relativeFrom="margin">
              <wp14:pctHeight>0</wp14:pctHeight>
            </wp14:sizeRelV>
          </wp:anchor>
        </w:drawing>
      </w:r>
      <w:r w:rsidR="005E01AD">
        <w:t xml:space="preserve">There are a lot of competing weight tracker apps in the google play store. </w:t>
      </w:r>
    </w:p>
    <w:p w14:paraId="5830DEC4" w14:textId="54B93208" w:rsidR="006E0680" w:rsidRDefault="005E01AD" w:rsidP="006E0680">
      <w:r>
        <w:lastRenderedPageBreak/>
        <w:t>The first one I will review is ‘Simple Weight Tracker’. This app uses a weight loss calendar</w:t>
      </w:r>
      <w:r w:rsidR="004359F7">
        <w:t xml:space="preserve"> with a plat graph</w:t>
      </w:r>
      <w:r>
        <w:t xml:space="preserve"> to track and record your body weight. This app also sends push notifications to your phone to remind you to check you</w:t>
      </w:r>
      <w:r w:rsidR="004359F7">
        <w:t>r</w:t>
      </w:r>
      <w:r>
        <w:t xml:space="preserve"> weight</w:t>
      </w:r>
      <w:r w:rsidR="004359F7">
        <w:t xml:space="preserve">. It has a simple ‘Add a record’ screen that allows you to input your weight as well as the date. </w:t>
      </w:r>
    </w:p>
    <w:p w14:paraId="1AE4C07D" w14:textId="355C11CA" w:rsidR="004359F7" w:rsidRDefault="004359F7" w:rsidP="006E0680">
      <w:r>
        <w:t xml:space="preserve">The second app I looked at is ‘WeightFit: Weight Loss Tracker’. This app is a little more in depth than the other one I reviewed. This one has an integrated BMI calculator, has various charts and visualizations to provide insight on how to reach your goals. There is a page that allows you to check your stats such as, average weight, BMI, difference to starting weight etc. This app also allows you to Sync your stats with your Google Fit account. </w:t>
      </w:r>
    </w:p>
    <w:p w14:paraId="691107D7" w14:textId="5CABB366" w:rsidR="004359F7" w:rsidRDefault="004359F7" w:rsidP="006E0680">
      <w:r>
        <w:t xml:space="preserve">From the review each of these apps are suited for individual users on their own devices. These apps are not intended for multiple users on the same device. </w:t>
      </w:r>
    </w:p>
    <w:p w14:paraId="33F14D4C" w14:textId="3E09DE19" w:rsidR="004359F7" w:rsidRDefault="004359F7" w:rsidP="006E0680">
      <w:r>
        <w:t xml:space="preserve">Those who would benefit from this app are those who have certain weight goals in mind. Be it trying to gain weight for a certain physique or lose weight. This app would also benefit those who need to lose weight for medical reasons, they would be able to track their weight closely and see results as they happen. Another </w:t>
      </w:r>
      <w:r w:rsidR="00284A65">
        <w:t>feature</w:t>
      </w:r>
      <w:r>
        <w:t xml:space="preserve"> that would be beneficial would be </w:t>
      </w:r>
      <w:r w:rsidR="00284A65">
        <w:t xml:space="preserve">a notification once a goal is reached. Be it a congratulations on the welcome screen, or something more festive like balloons on the screen.  </w:t>
      </w:r>
    </w:p>
    <w:p w14:paraId="5237BCE4" w14:textId="1EEB57A0" w:rsidR="004359F7" w:rsidRPr="00400805" w:rsidRDefault="004359F7" w:rsidP="006E0680"/>
    <w:sectPr w:rsidR="004359F7" w:rsidRPr="00400805">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DEEA0" w14:textId="77777777" w:rsidR="00501430" w:rsidRDefault="00501430">
      <w:pPr>
        <w:spacing w:line="240" w:lineRule="auto"/>
      </w:pPr>
      <w:r>
        <w:separator/>
      </w:r>
    </w:p>
    <w:p w14:paraId="23985EA5" w14:textId="77777777" w:rsidR="00501430" w:rsidRDefault="00501430"/>
  </w:endnote>
  <w:endnote w:type="continuationSeparator" w:id="0">
    <w:p w14:paraId="1D380481" w14:textId="77777777" w:rsidR="00501430" w:rsidRDefault="00501430">
      <w:pPr>
        <w:spacing w:line="240" w:lineRule="auto"/>
      </w:pPr>
      <w:r>
        <w:continuationSeparator/>
      </w:r>
    </w:p>
    <w:p w14:paraId="09118748" w14:textId="77777777" w:rsidR="00501430" w:rsidRDefault="00501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4B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966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61E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6E441" w14:textId="77777777" w:rsidR="00501430" w:rsidRDefault="00501430">
      <w:pPr>
        <w:spacing w:line="240" w:lineRule="auto"/>
      </w:pPr>
      <w:r>
        <w:separator/>
      </w:r>
    </w:p>
    <w:p w14:paraId="353F580C" w14:textId="77777777" w:rsidR="00501430" w:rsidRDefault="00501430"/>
  </w:footnote>
  <w:footnote w:type="continuationSeparator" w:id="0">
    <w:p w14:paraId="55436D45" w14:textId="77777777" w:rsidR="00501430" w:rsidRDefault="00501430">
      <w:pPr>
        <w:spacing w:line="240" w:lineRule="auto"/>
      </w:pPr>
      <w:r>
        <w:continuationSeparator/>
      </w:r>
    </w:p>
    <w:p w14:paraId="16C3D05A" w14:textId="77777777" w:rsidR="00501430" w:rsidRDefault="00501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660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C29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198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26790C"/>
    <w:multiLevelType w:val="hybridMultilevel"/>
    <w:tmpl w:val="480AF6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37849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1D"/>
    <w:rsid w:val="00023AFE"/>
    <w:rsid w:val="000A3D9B"/>
    <w:rsid w:val="000A5C1D"/>
    <w:rsid w:val="000D4642"/>
    <w:rsid w:val="000D539D"/>
    <w:rsid w:val="00116273"/>
    <w:rsid w:val="00284A65"/>
    <w:rsid w:val="002C79E6"/>
    <w:rsid w:val="002F3AE9"/>
    <w:rsid w:val="003804CC"/>
    <w:rsid w:val="00400805"/>
    <w:rsid w:val="004359F7"/>
    <w:rsid w:val="00501430"/>
    <w:rsid w:val="005C199E"/>
    <w:rsid w:val="005E01AD"/>
    <w:rsid w:val="00662AE2"/>
    <w:rsid w:val="00664C1A"/>
    <w:rsid w:val="006E0680"/>
    <w:rsid w:val="0087407D"/>
    <w:rsid w:val="009F74EC"/>
    <w:rsid w:val="00A034D2"/>
    <w:rsid w:val="00A417C1"/>
    <w:rsid w:val="00B863FB"/>
    <w:rsid w:val="00B86440"/>
    <w:rsid w:val="00BB2D6F"/>
    <w:rsid w:val="00C00F8F"/>
    <w:rsid w:val="00C03068"/>
    <w:rsid w:val="00CF556C"/>
    <w:rsid w:val="00D620FD"/>
    <w:rsid w:val="00D91044"/>
    <w:rsid w:val="00DF444F"/>
    <w:rsid w:val="00E67454"/>
    <w:rsid w:val="00E7424C"/>
    <w:rsid w:val="00EF55C5"/>
    <w:rsid w:val="00F6242A"/>
    <w:rsid w:val="00FD0666"/>
    <w:rsid w:val="00FE28A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2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2024-07-14T14:25:00Z</dcterms:created>
  <dcterms:modified xsi:type="dcterms:W3CDTF">2024-07-14T14:25:00Z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