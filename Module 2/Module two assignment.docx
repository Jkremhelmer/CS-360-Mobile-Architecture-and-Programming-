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BDDE9" w14:textId="77777777" w:rsidR="002C79E6" w:rsidRDefault="002C79E6" w:rsidP="002C79E6"/>
    <w:p w14:paraId="02ED2577" w14:textId="77777777" w:rsidR="002C79E6" w:rsidRDefault="002C79E6" w:rsidP="002C79E6"/>
    <w:p w14:paraId="5EC2F655" w14:textId="77777777" w:rsidR="002C79E6" w:rsidRDefault="002C79E6" w:rsidP="002C79E6"/>
    <w:p w14:paraId="78710C3F" w14:textId="77777777" w:rsidR="002C79E6" w:rsidRDefault="002C79E6" w:rsidP="002C79E6"/>
    <w:p w14:paraId="23EFB6EA" w14:textId="77777777" w:rsidR="002C79E6" w:rsidRDefault="002C79E6" w:rsidP="002C79E6"/>
    <w:p w14:paraId="3E48E362" w14:textId="04BD9738" w:rsidR="6A36C4BF" w:rsidRPr="00B863FB" w:rsidRDefault="000A5C1D" w:rsidP="00B863FB">
      <w:pPr>
        <w:pStyle w:val="Title"/>
      </w:pPr>
      <w:r>
        <w:t>CS 360: Module Two Assignment</w:t>
      </w:r>
    </w:p>
    <w:p w14:paraId="0D47FF2C" w14:textId="447E4607" w:rsidR="201D26C8" w:rsidRDefault="201D26C8" w:rsidP="002C79E6">
      <w:pPr>
        <w:pStyle w:val="Subtitle"/>
      </w:pPr>
    </w:p>
    <w:p w14:paraId="1E14E2EC" w14:textId="0D860FBD" w:rsidR="00A417C1" w:rsidRDefault="000A5C1D" w:rsidP="002C79E6">
      <w:pPr>
        <w:pStyle w:val="Subtitle"/>
      </w:pPr>
      <w:r>
        <w:t>Jason Kremhelmer</w:t>
      </w:r>
    </w:p>
    <w:p w14:paraId="22524A75" w14:textId="2BB00A86" w:rsidR="002C79E6" w:rsidRDefault="000A5C1D" w:rsidP="002C79E6">
      <w:pPr>
        <w:pStyle w:val="Subtitle"/>
      </w:pPr>
      <w:r>
        <w:t>Southern New Hampshire University</w:t>
      </w:r>
    </w:p>
    <w:p w14:paraId="49FF325C" w14:textId="5F1CFA53" w:rsidR="002C79E6" w:rsidRDefault="000A5C1D" w:rsidP="002C79E6">
      <w:pPr>
        <w:pStyle w:val="Subtitle"/>
      </w:pPr>
      <w:r>
        <w:t>CS 360:</w:t>
      </w:r>
      <w:r w:rsidR="002C79E6">
        <w:t xml:space="preserve"> </w:t>
      </w:r>
      <w:r>
        <w:t>Mobile Architect &amp; Programming</w:t>
      </w:r>
    </w:p>
    <w:p w14:paraId="5E3BD4AD" w14:textId="29356034" w:rsidR="002C79E6" w:rsidRDefault="000A5C1D" w:rsidP="002C79E6">
      <w:pPr>
        <w:pStyle w:val="Subtitle"/>
      </w:pPr>
      <w:r>
        <w:t>Austin Krauss</w:t>
      </w:r>
    </w:p>
    <w:p w14:paraId="385AE836" w14:textId="3ED30E29" w:rsidR="201D26C8" w:rsidRDefault="000A5C1D" w:rsidP="002C79E6">
      <w:pPr>
        <w:pStyle w:val="Subtitle"/>
      </w:pPr>
      <w:r>
        <w:t>7/14/2024</w:t>
      </w:r>
    </w:p>
    <w:p w14:paraId="128B20A8" w14:textId="77777777" w:rsidR="201D26C8" w:rsidRDefault="201D26C8" w:rsidP="014CA2B6">
      <w:pPr>
        <w:pStyle w:val="Title2"/>
        <w:rPr>
          <w:rFonts w:ascii="Calibri" w:eastAsia="Calibri" w:hAnsi="Calibri" w:cs="Calibri"/>
          <w:szCs w:val="22"/>
        </w:rPr>
      </w:pPr>
    </w:p>
    <w:p w14:paraId="7E7099FB" w14:textId="77777777" w:rsidR="201D26C8" w:rsidRDefault="201D26C8" w:rsidP="014CA2B6">
      <w:pPr>
        <w:pStyle w:val="Title2"/>
        <w:rPr>
          <w:rFonts w:ascii="Calibri" w:eastAsia="Calibri" w:hAnsi="Calibri" w:cs="Calibri"/>
          <w:szCs w:val="22"/>
        </w:rPr>
      </w:pPr>
    </w:p>
    <w:p w14:paraId="40D020EE" w14:textId="77777777" w:rsidR="201D26C8" w:rsidRDefault="201D26C8" w:rsidP="014CA2B6">
      <w:pPr>
        <w:pStyle w:val="Title2"/>
        <w:rPr>
          <w:rFonts w:ascii="Calibri" w:eastAsia="Calibri" w:hAnsi="Calibri" w:cs="Calibri"/>
          <w:szCs w:val="22"/>
        </w:rPr>
      </w:pPr>
    </w:p>
    <w:p w14:paraId="0B8C0FEC" w14:textId="77777777" w:rsidR="201D26C8" w:rsidRDefault="201D26C8" w:rsidP="014CA2B6">
      <w:pPr>
        <w:pStyle w:val="Title2"/>
        <w:rPr>
          <w:rFonts w:ascii="Calibri" w:eastAsia="Calibri" w:hAnsi="Calibri" w:cs="Calibri"/>
          <w:szCs w:val="22"/>
        </w:rPr>
      </w:pPr>
    </w:p>
    <w:p w14:paraId="174B92D3" w14:textId="77777777" w:rsidR="201D26C8" w:rsidRDefault="201D26C8" w:rsidP="014CA2B6">
      <w:pPr>
        <w:pStyle w:val="Title2"/>
        <w:rPr>
          <w:rFonts w:ascii="Calibri" w:eastAsia="Calibri" w:hAnsi="Calibri" w:cs="Calibri"/>
          <w:szCs w:val="22"/>
        </w:rPr>
      </w:pPr>
    </w:p>
    <w:p w14:paraId="494C6412" w14:textId="77777777" w:rsidR="201D26C8" w:rsidRDefault="201D26C8" w:rsidP="014CA2B6">
      <w:pPr>
        <w:pStyle w:val="Title2"/>
        <w:rPr>
          <w:rFonts w:ascii="Calibri" w:eastAsia="Calibri" w:hAnsi="Calibri" w:cs="Calibri"/>
          <w:szCs w:val="22"/>
        </w:rPr>
      </w:pPr>
    </w:p>
    <w:p w14:paraId="12A7E1F4" w14:textId="77777777" w:rsidR="201D26C8" w:rsidRDefault="201D26C8" w:rsidP="014CA2B6">
      <w:pPr>
        <w:pStyle w:val="Title2"/>
        <w:rPr>
          <w:rFonts w:ascii="Calibri" w:eastAsia="Calibri" w:hAnsi="Calibri" w:cs="Calibri"/>
          <w:szCs w:val="22"/>
        </w:rPr>
      </w:pPr>
    </w:p>
    <w:p w14:paraId="4D941832" w14:textId="77777777" w:rsidR="000D4642" w:rsidRDefault="000D4642">
      <w:pPr>
        <w:rPr>
          <w:rFonts w:ascii="Calibri" w:eastAsia="Calibri" w:hAnsi="Calibri" w:cs="Calibri"/>
          <w:szCs w:val="22"/>
        </w:rPr>
      </w:pPr>
      <w:r>
        <w:rPr>
          <w:rFonts w:ascii="Calibri" w:eastAsia="Calibri" w:hAnsi="Calibri" w:cs="Calibri"/>
          <w:szCs w:val="22"/>
        </w:rPr>
        <w:br w:type="page"/>
      </w:r>
    </w:p>
    <w:p w14:paraId="2AA8A6C4" w14:textId="43E200A3" w:rsidR="67AE9998" w:rsidRDefault="000A5C1D" w:rsidP="000A5C1D">
      <w:pPr>
        <w:pStyle w:val="Heading1"/>
        <w:rPr>
          <w:noProof/>
        </w:rPr>
      </w:pPr>
      <w:r>
        <w:rPr>
          <w:noProof/>
        </w:rPr>
        <w:lastRenderedPageBreak/>
        <w:t>Module 2 Assignment</w:t>
      </w:r>
    </w:p>
    <w:p w14:paraId="250347DE" w14:textId="37C95F8C" w:rsidR="000A5C1D" w:rsidRDefault="000A5C1D" w:rsidP="000A5C1D">
      <w:pPr>
        <w:rPr>
          <w:rFonts w:ascii="Times New Roman" w:hAnsi="Times New Roman" w:cs="Times New Roman"/>
          <w:sz w:val="24"/>
        </w:rPr>
      </w:pPr>
      <w:r>
        <w:rPr>
          <w:rFonts w:ascii="Times New Roman" w:hAnsi="Times New Roman" w:cs="Times New Roman"/>
          <w:sz w:val="24"/>
        </w:rPr>
        <w:t xml:space="preserve">For this assignment I have chosen to review the gallery app. In this app you can store, organize, edit, display, and catalog all your photos and videos. Within the app there are 3 main sections, Pictures, Albums, and Stories. There is also an ellipsis on the side to pull up another menu, this other menu contains settings, suggestions, recent, trash, favorites, shared albums, videos, and locations selections. </w:t>
      </w:r>
      <w:r w:rsidR="00CF556C">
        <w:rPr>
          <w:rFonts w:ascii="Times New Roman" w:hAnsi="Times New Roman" w:cs="Times New Roman"/>
          <w:sz w:val="24"/>
        </w:rPr>
        <w:t xml:space="preserve">This app can centralize all your photos, videos as well as images downloaded from various locations. </w:t>
      </w:r>
    </w:p>
    <w:p w14:paraId="5F2D8EB7" w14:textId="5CBE288D" w:rsidR="00CF556C" w:rsidRDefault="00CF556C" w:rsidP="000A5C1D">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iCs/>
          <w:sz w:val="24"/>
        </w:rPr>
        <w:t>Pictures</w:t>
      </w:r>
      <w:r>
        <w:rPr>
          <w:rFonts w:ascii="Times New Roman" w:hAnsi="Times New Roman" w:cs="Times New Roman"/>
          <w:sz w:val="24"/>
        </w:rPr>
        <w:t xml:space="preserve"> tab allows for organization of all your images and videos, they are top to bottom from newest to oldest. The images/videos are laid out in thumbnail size images on the screen. To navigate the pictures, one must simply swipe up or down on the screen (Galaxy S23 Ultra). Once the desired image or video is found you can enlarge it by taping on desired image. </w:t>
      </w:r>
    </w:p>
    <w:p w14:paraId="11560DC5" w14:textId="777E880F" w:rsidR="00CF556C" w:rsidRDefault="00CF556C" w:rsidP="000A5C1D">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iCs/>
          <w:sz w:val="24"/>
        </w:rPr>
        <w:t>Albums</w:t>
      </w:r>
      <w:r>
        <w:rPr>
          <w:rFonts w:ascii="Times New Roman" w:hAnsi="Times New Roman" w:cs="Times New Roman"/>
          <w:sz w:val="24"/>
        </w:rPr>
        <w:t xml:space="preserve"> tab allows for the images and videos to be grouped into albums. </w:t>
      </w:r>
      <w:r w:rsidR="00DF444F">
        <w:rPr>
          <w:rFonts w:ascii="Times New Roman" w:hAnsi="Times New Roman" w:cs="Times New Roman"/>
          <w:sz w:val="24"/>
        </w:rPr>
        <w:t xml:space="preserve">There are some preset albums on this tab that include Recent, Camera, Screenshots, etc. You can also create your own albums and select the photos and videos you wish to put in them.  </w:t>
      </w:r>
    </w:p>
    <w:p w14:paraId="313A5A64" w14:textId="61261EDF" w:rsidR="00DF444F" w:rsidRDefault="00DF444F" w:rsidP="000A5C1D">
      <w:pPr>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iCs/>
          <w:sz w:val="24"/>
        </w:rPr>
        <w:t>Stories</w:t>
      </w:r>
      <w:r>
        <w:rPr>
          <w:rFonts w:ascii="Times New Roman" w:hAnsi="Times New Roman" w:cs="Times New Roman"/>
          <w:sz w:val="24"/>
        </w:rPr>
        <w:t xml:space="preserve"> tab creates stories for you using similar images or images taken during a certain time. If you have the location option turned on it will also sort them based on location, say if you are on a vacation. In this tab, you also have the option to create your own stories, like the albums tab. </w:t>
      </w:r>
    </w:p>
    <w:p w14:paraId="2DDF76C9" w14:textId="77D94BA3" w:rsidR="00DF444F" w:rsidRDefault="00DF444F" w:rsidP="000A5C1D">
      <w:pPr>
        <w:rPr>
          <w:rFonts w:ascii="Times New Roman" w:hAnsi="Times New Roman" w:cs="Times New Roman"/>
          <w:sz w:val="24"/>
        </w:rPr>
      </w:pPr>
      <w:r>
        <w:rPr>
          <w:rFonts w:ascii="Times New Roman" w:hAnsi="Times New Roman" w:cs="Times New Roman"/>
          <w:sz w:val="24"/>
        </w:rPr>
        <w:t xml:space="preserve">The data for this app would be the images and the videos. You can customize where you would like the data to be stored. The default on the Galaxy S23 Ultra is the DCIM folder as well as the gallery. I also </w:t>
      </w:r>
      <w:r w:rsidR="00E7424C">
        <w:rPr>
          <w:rFonts w:ascii="Times New Roman" w:hAnsi="Times New Roman" w:cs="Times New Roman"/>
          <w:sz w:val="24"/>
        </w:rPr>
        <w:t>chose</w:t>
      </w:r>
      <w:r>
        <w:rPr>
          <w:rFonts w:ascii="Times New Roman" w:hAnsi="Times New Roman" w:cs="Times New Roman"/>
          <w:sz w:val="24"/>
        </w:rPr>
        <w:t xml:space="preserve"> to back my images up to my OneDrive cloud account as well as an amazon photos cloud account. </w:t>
      </w:r>
      <w:r w:rsidR="00E7424C">
        <w:rPr>
          <w:rFonts w:ascii="Times New Roman" w:hAnsi="Times New Roman" w:cs="Times New Roman"/>
          <w:sz w:val="24"/>
        </w:rPr>
        <w:t xml:space="preserve">The location for the DCIM folder is found by going the </w:t>
      </w:r>
      <w:r w:rsidR="00E7424C" w:rsidRPr="00E7424C">
        <w:rPr>
          <w:rFonts w:ascii="Times New Roman" w:hAnsi="Times New Roman" w:cs="Times New Roman"/>
          <w:i/>
          <w:iCs/>
          <w:sz w:val="24"/>
        </w:rPr>
        <w:t>Samsung folder/My Files/Internal Storage/DCIM</w:t>
      </w:r>
      <w:r w:rsidR="00E7424C">
        <w:rPr>
          <w:rFonts w:ascii="Times New Roman" w:hAnsi="Times New Roman" w:cs="Times New Roman"/>
          <w:i/>
          <w:iCs/>
          <w:sz w:val="24"/>
        </w:rPr>
        <w:t xml:space="preserve">. </w:t>
      </w:r>
    </w:p>
    <w:p w14:paraId="7FB36410" w14:textId="35FE2C86" w:rsidR="00E7424C" w:rsidRPr="00E7424C" w:rsidRDefault="00E7424C" w:rsidP="000A5C1D">
      <w:pPr>
        <w:rPr>
          <w:rFonts w:ascii="Times New Roman" w:hAnsi="Times New Roman" w:cs="Times New Roman"/>
          <w:sz w:val="24"/>
        </w:rPr>
      </w:pPr>
      <w:r>
        <w:rPr>
          <w:rFonts w:ascii="Times New Roman" w:hAnsi="Times New Roman" w:cs="Times New Roman"/>
          <w:sz w:val="24"/>
        </w:rPr>
        <w:lastRenderedPageBreak/>
        <w:t xml:space="preserve">The data that the users interact with is the images and videos, the ability to share said data </w:t>
      </w:r>
      <w:r w:rsidR="009F74EC">
        <w:rPr>
          <w:rFonts w:ascii="Times New Roman" w:hAnsi="Times New Roman" w:cs="Times New Roman"/>
          <w:sz w:val="24"/>
        </w:rPr>
        <w:t xml:space="preserve">is a great feature of this app. You can share this data via text, email, NFC, direct USB-C to other USB devices. You can also share via a cloud format if you choose. Sharing memories as well as images or videos that interest may someone you know can be greatly rewarding to the sender as well as the receiver. In this, I believe the data being displayed as well as shared is very beneficial to the user. </w:t>
      </w:r>
    </w:p>
    <w:sectPr w:rsidR="00E7424C" w:rsidRPr="00E7424C">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D0B4C" w14:textId="77777777" w:rsidR="00091881" w:rsidRDefault="00091881">
      <w:pPr>
        <w:spacing w:line="240" w:lineRule="auto"/>
      </w:pPr>
      <w:r>
        <w:separator/>
      </w:r>
    </w:p>
    <w:p w14:paraId="39D75C5E" w14:textId="77777777" w:rsidR="00091881" w:rsidRDefault="00091881"/>
  </w:endnote>
  <w:endnote w:type="continuationSeparator" w:id="0">
    <w:p w14:paraId="016FFF77" w14:textId="77777777" w:rsidR="00091881" w:rsidRDefault="00091881">
      <w:pPr>
        <w:spacing w:line="240" w:lineRule="auto"/>
      </w:pPr>
      <w:r>
        <w:continuationSeparator/>
      </w:r>
    </w:p>
    <w:p w14:paraId="40A8221E" w14:textId="77777777" w:rsidR="00091881" w:rsidRDefault="000918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74BD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4966E"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F61EE"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2317A" w14:textId="77777777" w:rsidR="00091881" w:rsidRDefault="00091881">
      <w:pPr>
        <w:spacing w:line="240" w:lineRule="auto"/>
      </w:pPr>
      <w:r>
        <w:separator/>
      </w:r>
    </w:p>
    <w:p w14:paraId="69F0EEC8" w14:textId="77777777" w:rsidR="00091881" w:rsidRDefault="00091881"/>
  </w:footnote>
  <w:footnote w:type="continuationSeparator" w:id="0">
    <w:p w14:paraId="79C8879C" w14:textId="77777777" w:rsidR="00091881" w:rsidRDefault="00091881">
      <w:pPr>
        <w:spacing w:line="240" w:lineRule="auto"/>
      </w:pPr>
      <w:r>
        <w:continuationSeparator/>
      </w:r>
    </w:p>
    <w:p w14:paraId="1D075E64" w14:textId="77777777" w:rsidR="00091881" w:rsidRDefault="000918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660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C29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198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1D"/>
    <w:rsid w:val="00023AFE"/>
    <w:rsid w:val="00091881"/>
    <w:rsid w:val="000A3D9B"/>
    <w:rsid w:val="000A5C1D"/>
    <w:rsid w:val="000D4642"/>
    <w:rsid w:val="000D539D"/>
    <w:rsid w:val="00116273"/>
    <w:rsid w:val="002C79E6"/>
    <w:rsid w:val="002F3AE9"/>
    <w:rsid w:val="003804CC"/>
    <w:rsid w:val="005C199E"/>
    <w:rsid w:val="00662AE2"/>
    <w:rsid w:val="00664C1A"/>
    <w:rsid w:val="0087407D"/>
    <w:rsid w:val="009F74EC"/>
    <w:rsid w:val="00A034D2"/>
    <w:rsid w:val="00A417C1"/>
    <w:rsid w:val="00B863FB"/>
    <w:rsid w:val="00B86440"/>
    <w:rsid w:val="00BB2D6F"/>
    <w:rsid w:val="00C00F8F"/>
    <w:rsid w:val="00C03068"/>
    <w:rsid w:val="00CF556C"/>
    <w:rsid w:val="00D620FD"/>
    <w:rsid w:val="00D91044"/>
    <w:rsid w:val="00DF444F"/>
    <w:rsid w:val="00E67454"/>
    <w:rsid w:val="00E7424C"/>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421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2024-07-14T12:36:00Z</dcterms:created>
  <dcterms:modified xsi:type="dcterms:W3CDTF">2024-07-14T13:22:00Z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