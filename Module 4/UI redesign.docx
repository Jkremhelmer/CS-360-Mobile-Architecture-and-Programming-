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DDE9" w14:textId="77777777" w:rsidR="002C79E6" w:rsidRDefault="002C79E6" w:rsidP="002C79E6"/>
    <w:p w14:paraId="02ED2577" w14:textId="77777777" w:rsidR="002C79E6" w:rsidRDefault="002C79E6" w:rsidP="002C79E6"/>
    <w:p w14:paraId="5EC2F655" w14:textId="77777777" w:rsidR="002C79E6" w:rsidRDefault="002C79E6" w:rsidP="002C79E6"/>
    <w:p w14:paraId="78710C3F" w14:textId="77777777" w:rsidR="002C79E6" w:rsidRDefault="002C79E6" w:rsidP="002C79E6"/>
    <w:p w14:paraId="23EFB6EA" w14:textId="77777777" w:rsidR="002C79E6" w:rsidRDefault="002C79E6" w:rsidP="002C79E6"/>
    <w:p w14:paraId="3E48E362" w14:textId="1EAB5860" w:rsidR="6A36C4BF" w:rsidRPr="00B863FB" w:rsidRDefault="000A5C1D" w:rsidP="00B863FB">
      <w:pPr>
        <w:pStyle w:val="Title"/>
      </w:pPr>
      <w:r>
        <w:t xml:space="preserve">CS 360: </w:t>
      </w:r>
      <w:r w:rsidR="00174F10">
        <w:t>UI Redesign</w:t>
      </w:r>
    </w:p>
    <w:p w14:paraId="0D47FF2C" w14:textId="447E4607" w:rsidR="201D26C8" w:rsidRDefault="201D26C8" w:rsidP="002C79E6">
      <w:pPr>
        <w:pStyle w:val="Subtitle"/>
      </w:pPr>
    </w:p>
    <w:p w14:paraId="1E14E2EC" w14:textId="0D860FBD" w:rsidR="00A417C1" w:rsidRDefault="000A5C1D" w:rsidP="002C79E6">
      <w:pPr>
        <w:pStyle w:val="Subtitle"/>
      </w:pPr>
      <w:r>
        <w:t>Jason Kremhelmer</w:t>
      </w:r>
    </w:p>
    <w:p w14:paraId="22524A75" w14:textId="2BB00A86" w:rsidR="002C79E6" w:rsidRDefault="000A5C1D" w:rsidP="002C79E6">
      <w:pPr>
        <w:pStyle w:val="Subtitle"/>
      </w:pPr>
      <w:r>
        <w:t>Southern New Hampshire University</w:t>
      </w:r>
    </w:p>
    <w:p w14:paraId="49FF325C" w14:textId="5F1CFA53" w:rsidR="002C79E6" w:rsidRDefault="000A5C1D" w:rsidP="002C79E6">
      <w:pPr>
        <w:pStyle w:val="Subtitle"/>
      </w:pPr>
      <w:r>
        <w:t>CS 360:</w:t>
      </w:r>
      <w:r w:rsidR="002C79E6">
        <w:t xml:space="preserve"> </w:t>
      </w:r>
      <w:r>
        <w:t>Mobile Architect &amp; Programming</w:t>
      </w:r>
    </w:p>
    <w:p w14:paraId="5E3BD4AD" w14:textId="29356034" w:rsidR="002C79E6" w:rsidRDefault="000A5C1D" w:rsidP="002C79E6">
      <w:pPr>
        <w:pStyle w:val="Subtitle"/>
      </w:pPr>
      <w:r>
        <w:t>Austin Krauss</w:t>
      </w:r>
    </w:p>
    <w:p w14:paraId="385AE836" w14:textId="4BCBED50" w:rsidR="201D26C8" w:rsidRDefault="000A5C1D" w:rsidP="002C79E6">
      <w:pPr>
        <w:pStyle w:val="Subtitle"/>
      </w:pPr>
      <w:r>
        <w:t>7/</w:t>
      </w:r>
      <w:r w:rsidR="00174F10">
        <w:t>28</w:t>
      </w:r>
      <w:r>
        <w:t>/2024</w:t>
      </w:r>
    </w:p>
    <w:p w14:paraId="128B20A8" w14:textId="77777777" w:rsidR="201D26C8" w:rsidRDefault="201D26C8" w:rsidP="014CA2B6">
      <w:pPr>
        <w:pStyle w:val="Title2"/>
        <w:rPr>
          <w:rFonts w:ascii="Calibri" w:eastAsia="Calibri" w:hAnsi="Calibri" w:cs="Calibri"/>
          <w:szCs w:val="22"/>
        </w:rPr>
      </w:pPr>
    </w:p>
    <w:p w14:paraId="7E7099FB" w14:textId="77777777" w:rsidR="201D26C8" w:rsidRDefault="201D26C8" w:rsidP="014CA2B6">
      <w:pPr>
        <w:pStyle w:val="Title2"/>
        <w:rPr>
          <w:rFonts w:ascii="Calibri" w:eastAsia="Calibri" w:hAnsi="Calibri" w:cs="Calibri"/>
          <w:szCs w:val="22"/>
        </w:rPr>
      </w:pPr>
    </w:p>
    <w:p w14:paraId="40D020EE" w14:textId="77777777" w:rsidR="201D26C8" w:rsidRDefault="201D26C8" w:rsidP="014CA2B6">
      <w:pPr>
        <w:pStyle w:val="Title2"/>
        <w:rPr>
          <w:rFonts w:ascii="Calibri" w:eastAsia="Calibri" w:hAnsi="Calibri" w:cs="Calibri"/>
          <w:szCs w:val="22"/>
        </w:rPr>
      </w:pPr>
    </w:p>
    <w:p w14:paraId="0B8C0FEC" w14:textId="77777777" w:rsidR="201D26C8" w:rsidRDefault="201D26C8" w:rsidP="014CA2B6">
      <w:pPr>
        <w:pStyle w:val="Title2"/>
        <w:rPr>
          <w:rFonts w:ascii="Calibri" w:eastAsia="Calibri" w:hAnsi="Calibri" w:cs="Calibri"/>
          <w:szCs w:val="22"/>
        </w:rPr>
      </w:pPr>
    </w:p>
    <w:p w14:paraId="174B92D3" w14:textId="77777777" w:rsidR="201D26C8" w:rsidRDefault="201D26C8" w:rsidP="014CA2B6">
      <w:pPr>
        <w:pStyle w:val="Title2"/>
        <w:rPr>
          <w:rFonts w:ascii="Calibri" w:eastAsia="Calibri" w:hAnsi="Calibri" w:cs="Calibri"/>
          <w:szCs w:val="22"/>
        </w:rPr>
      </w:pPr>
    </w:p>
    <w:p w14:paraId="494C6412" w14:textId="77777777" w:rsidR="201D26C8" w:rsidRDefault="201D26C8" w:rsidP="014CA2B6">
      <w:pPr>
        <w:pStyle w:val="Title2"/>
        <w:rPr>
          <w:rFonts w:ascii="Calibri" w:eastAsia="Calibri" w:hAnsi="Calibri" w:cs="Calibri"/>
          <w:szCs w:val="22"/>
        </w:rPr>
      </w:pPr>
    </w:p>
    <w:p w14:paraId="12A7E1F4" w14:textId="77777777" w:rsidR="201D26C8" w:rsidRDefault="201D26C8" w:rsidP="014CA2B6">
      <w:pPr>
        <w:pStyle w:val="Title2"/>
        <w:rPr>
          <w:rFonts w:ascii="Calibri" w:eastAsia="Calibri" w:hAnsi="Calibri" w:cs="Calibri"/>
          <w:szCs w:val="22"/>
        </w:rPr>
      </w:pPr>
    </w:p>
    <w:p w14:paraId="4D941832" w14:textId="13A0EA4E" w:rsidR="000D4642" w:rsidRDefault="000D4642" w:rsidP="00174F10">
      <w:pPr>
        <w:pStyle w:val="Heading1"/>
      </w:pPr>
      <w:r>
        <w:br w:type="page"/>
      </w:r>
      <w:r w:rsidR="00174F10">
        <w:lastRenderedPageBreak/>
        <w:t>UI Redesign</w:t>
      </w:r>
    </w:p>
    <w:p w14:paraId="5DF62CAE" w14:textId="4A4F2CE7" w:rsidR="00174F10" w:rsidRDefault="00174F10" w:rsidP="00174F10">
      <w:r>
        <w:t xml:space="preserve">For this assignment I have chosen to use the ‘Untapped’ app. This app is meant to catalogue and rate beers. It also helps you to find beers that you may be looking to try as well as breweries in your area. You can also share your experiences with people of like interest and your friends. This app is VERY community oriented, and one might say a little excessive in that department. </w:t>
      </w:r>
    </w:p>
    <w:p w14:paraId="2608530A" w14:textId="6D734726" w:rsidR="00174F10" w:rsidRDefault="00174F10" w:rsidP="00174F10">
      <w:r>
        <w:t xml:space="preserve">In my redesign, I have tried to make the app more focused on the user, and not so much on everyone else around you. I have tried to tailor this app to be more about your experience and friends, than everything new and happening around you. </w:t>
      </w:r>
    </w:p>
    <w:p w14:paraId="3A908EB7" w14:textId="4D7CBB4F" w:rsidR="00174F10" w:rsidRDefault="00174F10" w:rsidP="00174F10">
      <w:r>
        <w:t>With this app focused on the user, and them rating new beers they have found and tried, there is more focus on the search button, and less on the community events.</w:t>
      </w:r>
    </w:p>
    <w:p w14:paraId="117EC88E" w14:textId="5C4E7BB6" w:rsidR="00174F10" w:rsidRDefault="00174F10" w:rsidP="00174F10">
      <w:r>
        <w:t>Below is an image of the app as it is now</w:t>
      </w:r>
      <w:r w:rsidR="001F7882">
        <w:t xml:space="preserve"> in </w:t>
      </w:r>
      <w:r w:rsidR="001F7882">
        <w:fldChar w:fldCharType="begin"/>
      </w:r>
      <w:r w:rsidR="001F7882">
        <w:instrText xml:space="preserve"> REF _Ref172884910 \h </w:instrText>
      </w:r>
      <w:r w:rsidR="001F7882">
        <w:fldChar w:fldCharType="separate"/>
      </w:r>
      <w:r w:rsidR="001F7882">
        <w:t xml:space="preserve">Figure </w:t>
      </w:r>
      <w:r w:rsidR="001F7882">
        <w:rPr>
          <w:noProof/>
        </w:rPr>
        <w:t>1</w:t>
      </w:r>
      <w:r w:rsidR="001F7882">
        <w:fldChar w:fldCharType="end"/>
      </w:r>
      <w:r w:rsidR="001F7882">
        <w:t>.</w:t>
      </w:r>
    </w:p>
    <w:p w14:paraId="51192246" w14:textId="77777777" w:rsidR="001F7882" w:rsidRDefault="001F7882" w:rsidP="00174F10"/>
    <w:p w14:paraId="73DF9BEE" w14:textId="77777777" w:rsidR="001F7882" w:rsidRDefault="001F7882" w:rsidP="001F7882">
      <w:pPr>
        <w:keepNext/>
      </w:pPr>
      <w:r w:rsidRPr="001F7882">
        <w:lastRenderedPageBreak/>
        <w:drawing>
          <wp:inline distT="0" distB="0" distL="0" distR="0" wp14:anchorId="1FC7660B" wp14:editId="6A4ECDB8">
            <wp:extent cx="5943600" cy="4192905"/>
            <wp:effectExtent l="0" t="0" r="0" b="0"/>
            <wp:docPr id="12342571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7121" name="Picture 1" descr="A screenshot of a phone&#10;&#10;Description automatically generated"/>
                    <pic:cNvPicPr/>
                  </pic:nvPicPr>
                  <pic:blipFill>
                    <a:blip r:embed="rId11"/>
                    <a:stretch>
                      <a:fillRect/>
                    </a:stretch>
                  </pic:blipFill>
                  <pic:spPr>
                    <a:xfrm>
                      <a:off x="0" y="0"/>
                      <a:ext cx="5943600" cy="4192905"/>
                    </a:xfrm>
                    <a:prstGeom prst="rect">
                      <a:avLst/>
                    </a:prstGeom>
                  </pic:spPr>
                </pic:pic>
              </a:graphicData>
            </a:graphic>
          </wp:inline>
        </w:drawing>
      </w:r>
    </w:p>
    <w:p w14:paraId="5579983E" w14:textId="47650A3D" w:rsidR="001F7882" w:rsidRDefault="001F7882" w:rsidP="001F7882">
      <w:pPr>
        <w:pStyle w:val="Caption"/>
        <w:jc w:val="center"/>
      </w:pPr>
      <w:bookmarkStart w:id="0" w:name="_Ref172884910"/>
      <w:r>
        <w:t xml:space="preserve">Figure </w:t>
      </w:r>
      <w:r>
        <w:fldChar w:fldCharType="begin"/>
      </w:r>
      <w:r>
        <w:instrText xml:space="preserve"> SEQ Figure \* ARABIC </w:instrText>
      </w:r>
      <w:r>
        <w:fldChar w:fldCharType="separate"/>
      </w:r>
      <w:r w:rsidR="00166159">
        <w:rPr>
          <w:noProof/>
        </w:rPr>
        <w:t>1</w:t>
      </w:r>
      <w:r>
        <w:fldChar w:fldCharType="end"/>
      </w:r>
      <w:bookmarkEnd w:id="0"/>
    </w:p>
    <w:p w14:paraId="594E0126" w14:textId="00C61ED5" w:rsidR="001F7882" w:rsidRDefault="001F7882" w:rsidP="001F7882">
      <w:r>
        <w:t xml:space="preserve">In reviewing this app, it is clear the designers were focused on making this a community-based app. Trying to find </w:t>
      </w:r>
      <w:r w:rsidR="00166159">
        <w:t>one’s</w:t>
      </w:r>
      <w:r>
        <w:t xml:space="preserve"> own personal ratings and views is buried </w:t>
      </w:r>
      <w:r w:rsidR="00166159">
        <w:t xml:space="preserve">down in your profile area. So, trying to find if you liked a beer, you have previously tried can be cumbersome.  </w:t>
      </w:r>
    </w:p>
    <w:p w14:paraId="76DCE8A9" w14:textId="3DF65082" w:rsidR="00166159" w:rsidRDefault="00166159" w:rsidP="001F7882">
      <w:r>
        <w:t xml:space="preserve">Another issue I found with this app is the location of the chat and adding friends. It is located at the top of the app, which in most cases is reserved for the most used app tools. That area should be where your search is located as well as your ratings. Also, there is the point of the second search button, the floating ‘+’. This often gets in the way of other functions and is redundant. </w:t>
      </w:r>
    </w:p>
    <w:p w14:paraId="7325E03B" w14:textId="27CB7F77" w:rsidR="00166159" w:rsidRPr="001F7882" w:rsidRDefault="00166159" w:rsidP="001F7882">
      <w:r>
        <w:t xml:space="preserve">My redesign allows for easier access to pertinent areas, while eliminating redundant features. This is depicted in </w:t>
      </w:r>
      <w:r>
        <w:fldChar w:fldCharType="begin"/>
      </w:r>
      <w:r>
        <w:instrText xml:space="preserve"> REF _Ref172885390 \h </w:instrText>
      </w:r>
      <w:r>
        <w:fldChar w:fldCharType="separate"/>
      </w:r>
      <w:r>
        <w:t xml:space="preserve">Figure </w:t>
      </w:r>
      <w:r>
        <w:rPr>
          <w:noProof/>
        </w:rPr>
        <w:t>2</w:t>
      </w:r>
      <w:r>
        <w:fldChar w:fldCharType="end"/>
      </w:r>
      <w:r>
        <w:t>.</w:t>
      </w:r>
    </w:p>
    <w:p w14:paraId="08A9455F" w14:textId="77777777" w:rsidR="001F7882" w:rsidRDefault="001F7882" w:rsidP="00174F10"/>
    <w:p w14:paraId="3181D046" w14:textId="77777777" w:rsidR="001F7882" w:rsidRDefault="001F7882" w:rsidP="00174F10"/>
    <w:p w14:paraId="75DB2C59" w14:textId="77777777" w:rsidR="00166159" w:rsidRDefault="001F7882" w:rsidP="00166159">
      <w:pPr>
        <w:keepNext/>
      </w:pPr>
      <w:r w:rsidRPr="001F7882">
        <w:lastRenderedPageBreak/>
        <w:drawing>
          <wp:inline distT="0" distB="0" distL="0" distR="0" wp14:anchorId="2844C65C" wp14:editId="3E7FF349">
            <wp:extent cx="5943600" cy="6237605"/>
            <wp:effectExtent l="0" t="0" r="0" b="0"/>
            <wp:docPr id="17035247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24764" name="Picture 1" descr="A screenshot of a phone&#10;&#10;Description automatically generated"/>
                    <pic:cNvPicPr/>
                  </pic:nvPicPr>
                  <pic:blipFill>
                    <a:blip r:embed="rId12"/>
                    <a:stretch>
                      <a:fillRect/>
                    </a:stretch>
                  </pic:blipFill>
                  <pic:spPr>
                    <a:xfrm>
                      <a:off x="0" y="0"/>
                      <a:ext cx="5943600" cy="6237605"/>
                    </a:xfrm>
                    <a:prstGeom prst="rect">
                      <a:avLst/>
                    </a:prstGeom>
                  </pic:spPr>
                </pic:pic>
              </a:graphicData>
            </a:graphic>
          </wp:inline>
        </w:drawing>
      </w:r>
    </w:p>
    <w:p w14:paraId="4FFAC819" w14:textId="6515A88F" w:rsidR="001F7882" w:rsidRDefault="00166159" w:rsidP="00166159">
      <w:pPr>
        <w:pStyle w:val="Caption"/>
        <w:jc w:val="center"/>
      </w:pPr>
      <w:bookmarkStart w:id="1" w:name="_Ref172885390"/>
      <w:r>
        <w:t xml:space="preserve">Figure </w:t>
      </w:r>
      <w:r>
        <w:fldChar w:fldCharType="begin"/>
      </w:r>
      <w:r>
        <w:instrText xml:space="preserve"> SEQ Figure \* ARABIC </w:instrText>
      </w:r>
      <w:r>
        <w:fldChar w:fldCharType="separate"/>
      </w:r>
      <w:r>
        <w:rPr>
          <w:noProof/>
        </w:rPr>
        <w:t>2</w:t>
      </w:r>
      <w:r>
        <w:fldChar w:fldCharType="end"/>
      </w:r>
      <w:bookmarkEnd w:id="1"/>
    </w:p>
    <w:p w14:paraId="3B0A2424" w14:textId="3164AFAA" w:rsidR="00166159" w:rsidRDefault="00166159" w:rsidP="00166159">
      <w:r>
        <w:t xml:space="preserve">In the redesign, the QR code / nametag is removed (perhaps placed in profile). The Chat icon will be moved to a lower portion of the screen. This could be helpful if you and some friends are out together and trying new things in a noisy atmosphere. While not depicted in this image, the notifications would be placed at the top of the page, in the location of the current QR code. </w:t>
      </w:r>
    </w:p>
    <w:p w14:paraId="574EC57E" w14:textId="4862D03E" w:rsidR="00166159" w:rsidRPr="00166159" w:rsidRDefault="00166159" w:rsidP="00166159">
      <w:r>
        <w:lastRenderedPageBreak/>
        <w:t xml:space="preserve">I would eliminate the redundant ‘+’ icon as two search areas are not needed. The ads would be moved to the bottom along with the nearby events and breweries. With these few changes, I believe </w:t>
      </w:r>
      <w:r w:rsidR="002D07F8">
        <w:t>this</w:t>
      </w:r>
      <w:r>
        <w:t xml:space="preserve"> app would be more efficient, while still providing the </w:t>
      </w:r>
      <w:r w:rsidR="002D07F8">
        <w:t xml:space="preserve">service the app is intended for. </w:t>
      </w:r>
    </w:p>
    <w:sectPr w:rsidR="00166159" w:rsidRPr="00166159">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C6D1C" w14:textId="77777777" w:rsidR="006145D7" w:rsidRDefault="006145D7">
      <w:pPr>
        <w:spacing w:line="240" w:lineRule="auto"/>
      </w:pPr>
      <w:r>
        <w:separator/>
      </w:r>
    </w:p>
    <w:p w14:paraId="1C22A34A" w14:textId="77777777" w:rsidR="006145D7" w:rsidRDefault="006145D7"/>
  </w:endnote>
  <w:endnote w:type="continuationSeparator" w:id="0">
    <w:p w14:paraId="44C4CFBE" w14:textId="77777777" w:rsidR="006145D7" w:rsidRDefault="006145D7">
      <w:pPr>
        <w:spacing w:line="240" w:lineRule="auto"/>
      </w:pPr>
      <w:r>
        <w:continuationSeparator/>
      </w:r>
    </w:p>
    <w:p w14:paraId="4D629825" w14:textId="77777777" w:rsidR="006145D7" w:rsidRDefault="00614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4B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966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61E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E2B1D" w14:textId="77777777" w:rsidR="006145D7" w:rsidRDefault="006145D7">
      <w:pPr>
        <w:spacing w:line="240" w:lineRule="auto"/>
      </w:pPr>
      <w:r>
        <w:separator/>
      </w:r>
    </w:p>
    <w:p w14:paraId="6E389FEB" w14:textId="77777777" w:rsidR="006145D7" w:rsidRDefault="006145D7"/>
  </w:footnote>
  <w:footnote w:type="continuationSeparator" w:id="0">
    <w:p w14:paraId="1C1BD190" w14:textId="77777777" w:rsidR="006145D7" w:rsidRDefault="006145D7">
      <w:pPr>
        <w:spacing w:line="240" w:lineRule="auto"/>
      </w:pPr>
      <w:r>
        <w:continuationSeparator/>
      </w:r>
    </w:p>
    <w:p w14:paraId="72434C63" w14:textId="77777777" w:rsidR="006145D7" w:rsidRDefault="006145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660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C29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198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26790C"/>
    <w:multiLevelType w:val="hybridMultilevel"/>
    <w:tmpl w:val="480AF6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02A99"/>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DD3DFD"/>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0146C0"/>
    <w:multiLevelType w:val="hybridMultilevel"/>
    <w:tmpl w:val="365A6B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37849665">
    <w:abstractNumId w:val="10"/>
  </w:num>
  <w:num w:numId="13" w16cid:durableId="2013101996">
    <w:abstractNumId w:val="13"/>
  </w:num>
  <w:num w:numId="14" w16cid:durableId="2003924494">
    <w:abstractNumId w:val="11"/>
  </w:num>
  <w:num w:numId="15" w16cid:durableId="15321824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1D"/>
    <w:rsid w:val="00014F3E"/>
    <w:rsid w:val="00023AFE"/>
    <w:rsid w:val="00080605"/>
    <w:rsid w:val="000A3D9B"/>
    <w:rsid w:val="000A5C1D"/>
    <w:rsid w:val="000D4642"/>
    <w:rsid w:val="000D539D"/>
    <w:rsid w:val="00116273"/>
    <w:rsid w:val="00166159"/>
    <w:rsid w:val="00174F10"/>
    <w:rsid w:val="001F7882"/>
    <w:rsid w:val="002769AD"/>
    <w:rsid w:val="00284A65"/>
    <w:rsid w:val="002C79E6"/>
    <w:rsid w:val="002D07F8"/>
    <w:rsid w:val="002F3AE9"/>
    <w:rsid w:val="003804CC"/>
    <w:rsid w:val="00400805"/>
    <w:rsid w:val="004359F7"/>
    <w:rsid w:val="00501430"/>
    <w:rsid w:val="005A3686"/>
    <w:rsid w:val="005C199E"/>
    <w:rsid w:val="005E01AD"/>
    <w:rsid w:val="006145D7"/>
    <w:rsid w:val="006439B8"/>
    <w:rsid w:val="00662AE2"/>
    <w:rsid w:val="00664C1A"/>
    <w:rsid w:val="00680571"/>
    <w:rsid w:val="006E0680"/>
    <w:rsid w:val="007C7EF8"/>
    <w:rsid w:val="0087407D"/>
    <w:rsid w:val="00952F07"/>
    <w:rsid w:val="0096588D"/>
    <w:rsid w:val="009F74EC"/>
    <w:rsid w:val="00A034D2"/>
    <w:rsid w:val="00A417C1"/>
    <w:rsid w:val="00AB494C"/>
    <w:rsid w:val="00B863FB"/>
    <w:rsid w:val="00B86440"/>
    <w:rsid w:val="00BB2D6F"/>
    <w:rsid w:val="00C00F8F"/>
    <w:rsid w:val="00C03068"/>
    <w:rsid w:val="00CF556C"/>
    <w:rsid w:val="00D620FD"/>
    <w:rsid w:val="00D91044"/>
    <w:rsid w:val="00D937AF"/>
    <w:rsid w:val="00DB78FB"/>
    <w:rsid w:val="00DD2626"/>
    <w:rsid w:val="00DF444F"/>
    <w:rsid w:val="00E35BA8"/>
    <w:rsid w:val="00E67454"/>
    <w:rsid w:val="00E7424C"/>
    <w:rsid w:val="00EF55C5"/>
    <w:rsid w:val="00F6242A"/>
    <w:rsid w:val="00FA31CA"/>
    <w:rsid w:val="00FD0666"/>
    <w:rsid w:val="00FE28A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2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73212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Jas24</b:Tag>
    <b:SourceType>Misc</b:SourceType>
    <b:Guid>{EB9D75D0-9411-4629-8D22-B4A645476DA3}</b:Guid>
    <b:Author>
      <b:Author>
        <b:NameList>
          <b:Person>
            <b:Last>Kremhelmer</b:Last>
            <b:First>Jason</b:First>
          </b:Person>
        </b:NameList>
      </b:Author>
    </b:Author>
    <b:Title>CS360 Project One Milestone</b:Title>
    <b:PublicationTitle>Unpublished</b:PublicationTitle>
    <b:Year>2024</b:Year>
    <b:Month>July</b:Month>
    <b:Publisher>unpublished</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3C83D-7419-4A4D-B97A-6453A5EC5796}">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2024-07-26T15:28:00Z</dcterms:created>
  <dcterms:modified xsi:type="dcterms:W3CDTF">2024-07-26T15:28:00Z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