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BDDE9" w14:textId="77777777" w:rsidR="002C79E6" w:rsidRDefault="002C79E6" w:rsidP="002C79E6"/>
    <w:p w14:paraId="02ED2577" w14:textId="77777777" w:rsidR="002C79E6" w:rsidRDefault="002C79E6" w:rsidP="002C79E6"/>
    <w:p w14:paraId="5EC2F655" w14:textId="77777777" w:rsidR="002C79E6" w:rsidRDefault="002C79E6" w:rsidP="002C79E6"/>
    <w:p w14:paraId="78710C3F" w14:textId="77777777" w:rsidR="002C79E6" w:rsidRDefault="002C79E6" w:rsidP="002C79E6"/>
    <w:p w14:paraId="23EFB6EA" w14:textId="77777777" w:rsidR="002C79E6" w:rsidRDefault="002C79E6" w:rsidP="002C79E6"/>
    <w:p w14:paraId="3E48E362" w14:textId="2AAD6CD0" w:rsidR="6A36C4BF" w:rsidRPr="00B863FB" w:rsidRDefault="000A5C1D" w:rsidP="00B863FB">
      <w:pPr>
        <w:pStyle w:val="Title"/>
      </w:pPr>
      <w:r>
        <w:t xml:space="preserve">CS 360: </w:t>
      </w:r>
      <w:r w:rsidR="00076668">
        <w:t>Android Studio Introduction</w:t>
      </w:r>
    </w:p>
    <w:p w14:paraId="0D47FF2C" w14:textId="447E4607" w:rsidR="201D26C8" w:rsidRDefault="201D26C8" w:rsidP="002C79E6">
      <w:pPr>
        <w:pStyle w:val="Subtitle"/>
      </w:pPr>
    </w:p>
    <w:p w14:paraId="1E14E2EC" w14:textId="0D860FBD" w:rsidR="00A417C1" w:rsidRDefault="000A5C1D" w:rsidP="002C79E6">
      <w:pPr>
        <w:pStyle w:val="Subtitle"/>
      </w:pPr>
      <w:r>
        <w:t>Jason Kremhelmer</w:t>
      </w:r>
    </w:p>
    <w:p w14:paraId="22524A75" w14:textId="2BB00A86" w:rsidR="002C79E6" w:rsidRDefault="000A5C1D" w:rsidP="002C79E6">
      <w:pPr>
        <w:pStyle w:val="Subtitle"/>
      </w:pPr>
      <w:r>
        <w:t>Southern New Hampshire University</w:t>
      </w:r>
    </w:p>
    <w:p w14:paraId="49FF325C" w14:textId="5F1CFA53" w:rsidR="002C79E6" w:rsidRDefault="000A5C1D" w:rsidP="002C79E6">
      <w:pPr>
        <w:pStyle w:val="Subtitle"/>
      </w:pPr>
      <w:r>
        <w:t>CS 360:</w:t>
      </w:r>
      <w:r w:rsidR="002C79E6">
        <w:t xml:space="preserve"> </w:t>
      </w:r>
      <w:r>
        <w:t>Mobile Architect &amp; Programming</w:t>
      </w:r>
    </w:p>
    <w:p w14:paraId="5E3BD4AD" w14:textId="29356034" w:rsidR="002C79E6" w:rsidRDefault="000A5C1D" w:rsidP="002C79E6">
      <w:pPr>
        <w:pStyle w:val="Subtitle"/>
      </w:pPr>
      <w:r>
        <w:t>Austin Krauss</w:t>
      </w:r>
    </w:p>
    <w:p w14:paraId="385AE836" w14:textId="2E28631C" w:rsidR="201D26C8" w:rsidRDefault="000A5C1D" w:rsidP="002C79E6">
      <w:pPr>
        <w:pStyle w:val="Subtitle"/>
      </w:pPr>
      <w:r>
        <w:t>7/</w:t>
      </w:r>
      <w:r w:rsidR="00076668">
        <w:t>22</w:t>
      </w:r>
      <w:r>
        <w:t>/2024</w:t>
      </w:r>
    </w:p>
    <w:p w14:paraId="128B20A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E7099F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0D020E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B8C0FE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74B92D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94C641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2A7E1F4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D941832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2AA8A6C4" w14:textId="0E4AF1D6" w:rsidR="67AE9998" w:rsidRDefault="00076668" w:rsidP="000A5C1D">
      <w:pPr>
        <w:pStyle w:val="Heading1"/>
        <w:rPr>
          <w:noProof/>
        </w:rPr>
      </w:pPr>
      <w:r>
        <w:rPr>
          <w:noProof/>
        </w:rPr>
        <w:lastRenderedPageBreak/>
        <w:t>Android Studio Introduction</w:t>
      </w:r>
    </w:p>
    <w:p w14:paraId="7DED4266" w14:textId="4F7B4E82" w:rsidR="00076668" w:rsidRDefault="00076668" w:rsidP="00076668">
      <w:r>
        <w:t xml:space="preserve">This assignment was </w:t>
      </w:r>
      <w:proofErr w:type="gramStart"/>
      <w:r>
        <w:t>pretty straight</w:t>
      </w:r>
      <w:proofErr w:type="gramEnd"/>
      <w:r>
        <w:t xml:space="preserve"> forward. The instructions were clear and easy to follow. I did not have any issues accomplishing the tasks laid out. </w:t>
      </w:r>
    </w:p>
    <w:p w14:paraId="657EF516" w14:textId="74B58E95" w:rsidR="00076668" w:rsidRPr="00076668" w:rsidRDefault="00076668" w:rsidP="00076668">
      <w:r w:rsidRPr="00076668">
        <w:drawing>
          <wp:inline distT="0" distB="0" distL="0" distR="0" wp14:anchorId="742BE2B0" wp14:editId="360ED0D0">
            <wp:extent cx="5943600" cy="4262120"/>
            <wp:effectExtent l="0" t="0" r="0" b="5080"/>
            <wp:docPr id="564410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107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668" w:rsidRPr="0007666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7A2B9" w14:textId="77777777" w:rsidR="00582699" w:rsidRDefault="00582699">
      <w:pPr>
        <w:spacing w:line="240" w:lineRule="auto"/>
      </w:pPr>
      <w:r>
        <w:separator/>
      </w:r>
    </w:p>
    <w:p w14:paraId="4BAA5DAF" w14:textId="77777777" w:rsidR="00582699" w:rsidRDefault="00582699"/>
  </w:endnote>
  <w:endnote w:type="continuationSeparator" w:id="0">
    <w:p w14:paraId="5AB73BB5" w14:textId="77777777" w:rsidR="00582699" w:rsidRDefault="00582699">
      <w:pPr>
        <w:spacing w:line="240" w:lineRule="auto"/>
      </w:pPr>
      <w:r>
        <w:continuationSeparator/>
      </w:r>
    </w:p>
    <w:p w14:paraId="427A8344" w14:textId="77777777" w:rsidR="00582699" w:rsidRDefault="005826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74BD5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4966E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F61EE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442FC" w14:textId="77777777" w:rsidR="00582699" w:rsidRDefault="00582699">
      <w:pPr>
        <w:spacing w:line="240" w:lineRule="auto"/>
      </w:pPr>
      <w:r>
        <w:separator/>
      </w:r>
    </w:p>
    <w:p w14:paraId="077AC193" w14:textId="77777777" w:rsidR="00582699" w:rsidRDefault="00582699"/>
  </w:footnote>
  <w:footnote w:type="continuationSeparator" w:id="0">
    <w:p w14:paraId="1D9720CB" w14:textId="77777777" w:rsidR="00582699" w:rsidRDefault="00582699">
      <w:pPr>
        <w:spacing w:line="240" w:lineRule="auto"/>
      </w:pPr>
      <w:r>
        <w:continuationSeparator/>
      </w:r>
    </w:p>
    <w:p w14:paraId="49D1BE79" w14:textId="77777777" w:rsidR="00582699" w:rsidRDefault="005826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D660D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AC298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0198D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1D"/>
    <w:rsid w:val="00023AFE"/>
    <w:rsid w:val="00076668"/>
    <w:rsid w:val="00091881"/>
    <w:rsid w:val="000A3D9B"/>
    <w:rsid w:val="000A5C1D"/>
    <w:rsid w:val="000D4642"/>
    <w:rsid w:val="000D539D"/>
    <w:rsid w:val="00116273"/>
    <w:rsid w:val="002C79E6"/>
    <w:rsid w:val="002F3AE9"/>
    <w:rsid w:val="003804CC"/>
    <w:rsid w:val="00582699"/>
    <w:rsid w:val="005C199E"/>
    <w:rsid w:val="00662AE2"/>
    <w:rsid w:val="00664C1A"/>
    <w:rsid w:val="0087407D"/>
    <w:rsid w:val="008F0CB9"/>
    <w:rsid w:val="009E2ED2"/>
    <w:rsid w:val="009F74EC"/>
    <w:rsid w:val="00A034D2"/>
    <w:rsid w:val="00A417C1"/>
    <w:rsid w:val="00B863FB"/>
    <w:rsid w:val="00B86440"/>
    <w:rsid w:val="00BB2D6F"/>
    <w:rsid w:val="00C00F8F"/>
    <w:rsid w:val="00C03068"/>
    <w:rsid w:val="00CF556C"/>
    <w:rsid w:val="00D620FD"/>
    <w:rsid w:val="00D91044"/>
    <w:rsid w:val="00DF444F"/>
    <w:rsid w:val="00E67454"/>
    <w:rsid w:val="00E7424C"/>
    <w:rsid w:val="00EF55C5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421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rem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2024-07-19T14:25:00Z</dcterms:created>
  <dcterms:modified xsi:type="dcterms:W3CDTF">2024-07-19T14:25:00Z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